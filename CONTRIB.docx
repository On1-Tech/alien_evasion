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88DBA" w14:textId="77777777" w:rsidR="007E27C1" w:rsidRDefault="007E27C1" w:rsidP="007E27C1">
      <w:pPr>
        <w:spacing w:line="360" w:lineRule="auto"/>
        <w:ind w:firstLine="0"/>
      </w:pPr>
      <w:r>
        <w:t>Student Name: Jay Rathod</w:t>
      </w:r>
    </w:p>
    <w:p w14:paraId="2381EBD1" w14:textId="77777777" w:rsidR="007E27C1" w:rsidRDefault="007E27C1" w:rsidP="007E27C1">
      <w:pPr>
        <w:spacing w:line="360" w:lineRule="auto"/>
        <w:ind w:firstLine="0"/>
      </w:pPr>
      <w:r>
        <w:t>Student ID: 4270930</w:t>
      </w:r>
    </w:p>
    <w:p w14:paraId="4A408332" w14:textId="77777777" w:rsidR="007E27C1" w:rsidRDefault="007E27C1" w:rsidP="007E27C1">
      <w:pPr>
        <w:spacing w:line="360" w:lineRule="auto"/>
        <w:ind w:firstLine="0"/>
      </w:pPr>
    </w:p>
    <w:p w14:paraId="27F5FFF0" w14:textId="77777777" w:rsidR="007E27C1" w:rsidRDefault="007E27C1" w:rsidP="007E27C1">
      <w:pPr>
        <w:spacing w:line="360" w:lineRule="auto"/>
        <w:ind w:firstLine="0"/>
      </w:pPr>
      <w:r>
        <w:t>Individual Contribution:</w:t>
      </w:r>
    </w:p>
    <w:p w14:paraId="23686DCF" w14:textId="77777777" w:rsidR="007E27C1" w:rsidRDefault="007E27C1" w:rsidP="007E27C1">
      <w:pPr>
        <w:pStyle w:val="ListParagraph"/>
        <w:numPr>
          <w:ilvl w:val="0"/>
          <w:numId w:val="14"/>
        </w:numPr>
        <w:spacing w:line="360" w:lineRule="auto"/>
      </w:pPr>
      <w:r>
        <w:t>Completely worked o</w:t>
      </w:r>
      <w:bookmarkStart w:id="0" w:name="_GoBack"/>
      <w:bookmarkEnd w:id="0"/>
      <w:r>
        <w:t xml:space="preserve">n the main menu screen. Added text onto the main menu. Made the text work by clicking on it to act as a button to do certain functions. </w:t>
      </w:r>
    </w:p>
    <w:p w14:paraId="78496CF2" w14:textId="77777777" w:rsidR="007E27C1" w:rsidRDefault="007E27C1" w:rsidP="007E27C1">
      <w:pPr>
        <w:pStyle w:val="ListParagraph"/>
        <w:numPr>
          <w:ilvl w:val="0"/>
          <w:numId w:val="14"/>
        </w:numPr>
        <w:spacing w:line="360" w:lineRule="auto"/>
      </w:pPr>
      <w:r>
        <w:t xml:space="preserve">Worked on the scoring function for the scoring system. High scores are now saved by a pickle function. Also the </w:t>
      </w:r>
      <w:proofErr w:type="spellStart"/>
      <w:r>
        <w:t>highscore</w:t>
      </w:r>
      <w:proofErr w:type="spellEnd"/>
      <w:r>
        <w:t xml:space="preserve"> is displayed on screen when the game runs.</w:t>
      </w:r>
    </w:p>
    <w:p w14:paraId="33E57C72" w14:textId="77777777" w:rsidR="007E27C1" w:rsidRDefault="007E27C1" w:rsidP="007E27C1">
      <w:pPr>
        <w:pStyle w:val="ListParagraph"/>
        <w:numPr>
          <w:ilvl w:val="0"/>
          <w:numId w:val="14"/>
        </w:numPr>
        <w:spacing w:line="360" w:lineRule="auto"/>
      </w:pPr>
      <w:r>
        <w:t>Worked on the game end screen with clicking functions as similar functionality with the start screen.</w:t>
      </w:r>
    </w:p>
    <w:p w14:paraId="05E3F710" w14:textId="77777777" w:rsidR="007E27C1" w:rsidRDefault="007E27C1" w:rsidP="007E27C1">
      <w:pPr>
        <w:pStyle w:val="ListParagraph"/>
        <w:numPr>
          <w:ilvl w:val="0"/>
          <w:numId w:val="14"/>
        </w:numPr>
        <w:spacing w:line="360" w:lineRule="auto"/>
      </w:pPr>
      <w:r>
        <w:t>Helped members with the main game code and code formatting, collaborating and commenting the code for clean coding.</w:t>
      </w:r>
    </w:p>
    <w:p w14:paraId="1589C588" w14:textId="77777777" w:rsidR="007E27C1" w:rsidRDefault="007E27C1" w:rsidP="007E27C1">
      <w:pPr>
        <w:spacing w:line="360" w:lineRule="auto"/>
        <w:ind w:left="360" w:firstLine="0"/>
      </w:pPr>
    </w:p>
    <w:p w14:paraId="616BA608" w14:textId="77777777" w:rsidR="007E27C1" w:rsidRDefault="007E27C1" w:rsidP="007E27C1">
      <w:pPr>
        <w:spacing w:line="360" w:lineRule="auto"/>
        <w:ind w:left="360" w:firstLine="0"/>
      </w:pPr>
      <w:r>
        <w:t>Inspirations:</w:t>
      </w:r>
    </w:p>
    <w:p w14:paraId="79CD6083" w14:textId="77777777" w:rsidR="007E27C1" w:rsidRDefault="007E27C1" w:rsidP="007E27C1">
      <w:pPr>
        <w:spacing w:line="360" w:lineRule="auto"/>
        <w:ind w:left="360" w:firstLine="0"/>
      </w:pPr>
    </w:p>
    <w:p w14:paraId="56FC7919" w14:textId="77777777" w:rsidR="007E27C1" w:rsidRPr="007E27C1" w:rsidRDefault="007E27C1" w:rsidP="007E27C1">
      <w:pPr>
        <w:pStyle w:val="ListParagraph"/>
        <w:numPr>
          <w:ilvl w:val="0"/>
          <w:numId w:val="15"/>
        </w:numPr>
      </w:pPr>
      <w:r>
        <w:t>https://pythonprogramming.net</w:t>
      </w:r>
    </w:p>
    <w:sectPr w:rsidR="007E27C1" w:rsidRPr="007E27C1" w:rsidSect="000A1560">
      <w:head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F42E3" w14:textId="77777777" w:rsidR="004B6B56" w:rsidRDefault="004B6B56">
      <w:pPr>
        <w:spacing w:line="240" w:lineRule="auto"/>
      </w:pPr>
      <w:r>
        <w:separator/>
      </w:r>
    </w:p>
  </w:endnote>
  <w:endnote w:type="continuationSeparator" w:id="0">
    <w:p w14:paraId="7760C974" w14:textId="77777777" w:rsidR="004B6B56" w:rsidRDefault="004B6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80FA7" w14:textId="77777777" w:rsidR="004B6B56" w:rsidRDefault="004B6B56">
      <w:pPr>
        <w:spacing w:line="240" w:lineRule="auto"/>
      </w:pPr>
      <w:r>
        <w:separator/>
      </w:r>
    </w:p>
  </w:footnote>
  <w:footnote w:type="continuationSeparator" w:id="0">
    <w:p w14:paraId="54B737AA" w14:textId="77777777" w:rsidR="004B6B56" w:rsidRDefault="004B6B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070C9" w14:textId="77777777" w:rsidR="00184CD1" w:rsidRDefault="004B6B56">
    <w:pPr>
      <w:pStyle w:val="Header"/>
    </w:pPr>
    <w:sdt>
      <w:sdtPr>
        <w:id w:val="1568531701"/>
        <w:placeholder>
          <w:docPart w:val="69BC95EA6156634C96A9B1065605A647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DC24A1">
          <w:rPr>
            <w:lang w:val="en-GB" w:bidi="en-GB"/>
          </w:rPr>
          <w:t>[Surname]</w:t>
        </w:r>
      </w:sdtContent>
    </w:sdt>
    <w:r w:rsidR="00DC24A1">
      <w:rPr>
        <w:lang w:val="en-GB" w:bidi="en-GB"/>
      </w:rPr>
      <w:t xml:space="preserve"> </w:t>
    </w:r>
    <w:r w:rsidR="00DC24A1">
      <w:rPr>
        <w:lang w:val="en-GB" w:bidi="en-GB"/>
      </w:rPr>
      <w:fldChar w:fldCharType="begin"/>
    </w:r>
    <w:r w:rsidR="00DC24A1">
      <w:rPr>
        <w:lang w:val="en-GB" w:bidi="en-GB"/>
      </w:rPr>
      <w:instrText xml:space="preserve"> PAGE   \* MERGEFORMAT </w:instrText>
    </w:r>
    <w:r w:rsidR="00DC24A1">
      <w:rPr>
        <w:lang w:val="en-GB" w:bidi="en-GB"/>
      </w:rPr>
      <w:fldChar w:fldCharType="separate"/>
    </w:r>
    <w:r w:rsidR="007E27C1">
      <w:rPr>
        <w:noProof/>
        <w:lang w:val="en-GB" w:bidi="en-GB"/>
      </w:rPr>
      <w:t>2</w:t>
    </w:r>
    <w:r w:rsidR="00DC24A1">
      <w:rPr>
        <w:noProof/>
        <w:lang w:val="en-GB" w:bidi="en-GB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663B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024D05"/>
    <w:multiLevelType w:val="hybridMultilevel"/>
    <w:tmpl w:val="DE446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3700F9"/>
    <w:multiLevelType w:val="hybridMultilevel"/>
    <w:tmpl w:val="F95AB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C1"/>
    <w:rsid w:val="000A1560"/>
    <w:rsid w:val="00184CD1"/>
    <w:rsid w:val="004B6B56"/>
    <w:rsid w:val="007E27C1"/>
    <w:rsid w:val="00D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B6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7E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y/Library/Containers/com.microsoft.Word/Data/Library/Caches/2057/TM10002092/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BC95EA6156634C96A9B1065605A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13276-B3AF-B947-8176-EE39BE6BA334}"/>
      </w:docPartPr>
      <w:docPartBody>
        <w:p w:rsidR="00000000" w:rsidRDefault="001C1CCD">
          <w:pPr>
            <w:pStyle w:val="69BC95EA6156634C96A9B1065605A647"/>
          </w:pPr>
          <w:r>
            <w:rPr>
              <w:lang w:bidi="en-GB"/>
            </w:rPr>
            <w:t>[Surname]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CD"/>
    <w:rsid w:val="001C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588E7ADFDF6E41A479D7D01B030443">
    <w:name w:val="00588E7ADFDF6E41A479D7D01B030443"/>
  </w:style>
  <w:style w:type="paragraph" w:customStyle="1" w:styleId="03449C11DCDE1E49A6A4F6FFA5B3A955">
    <w:name w:val="03449C11DCDE1E49A6A4F6FFA5B3A955"/>
  </w:style>
  <w:style w:type="paragraph" w:customStyle="1" w:styleId="720B170851613A488D4412756771C414">
    <w:name w:val="720B170851613A488D4412756771C414"/>
  </w:style>
  <w:style w:type="paragraph" w:customStyle="1" w:styleId="815ED781FD0E4C448D240265DB403371">
    <w:name w:val="815ED781FD0E4C448D240265DB403371"/>
  </w:style>
  <w:style w:type="paragraph" w:customStyle="1" w:styleId="D3C5C9B4272BF7498FF83051CED3452C">
    <w:name w:val="D3C5C9B4272BF7498FF83051CED3452C"/>
  </w:style>
  <w:style w:type="paragraph" w:customStyle="1" w:styleId="1FD04E4ED840B14797A311CBA4CE40F5">
    <w:name w:val="1FD04E4ED840B14797A311CBA4CE40F5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39418A027DC29744A08A65ED037F0350">
    <w:name w:val="39418A027DC29744A08A65ED037F0350"/>
  </w:style>
  <w:style w:type="paragraph" w:customStyle="1" w:styleId="6F4D989EE73E69498EFC52452DFEE323">
    <w:name w:val="6F4D989EE73E69498EFC52452DFEE323"/>
  </w:style>
  <w:style w:type="paragraph" w:customStyle="1" w:styleId="E3FD355294A85240901D437A4786F242">
    <w:name w:val="E3FD355294A85240901D437A4786F242"/>
  </w:style>
  <w:style w:type="paragraph" w:customStyle="1" w:styleId="1A8B082929A1D34C8A46B13636AEC5DC">
    <w:name w:val="1A8B082929A1D34C8A46B13636AEC5DC"/>
  </w:style>
  <w:style w:type="paragraph" w:customStyle="1" w:styleId="C6906BD398447B4A887B958CC6FB302F">
    <w:name w:val="C6906BD398447B4A887B958CC6FB302F"/>
  </w:style>
  <w:style w:type="paragraph" w:customStyle="1" w:styleId="C078738EEC303548B2A323716622AD89">
    <w:name w:val="C078738EEC303548B2A323716622AD89"/>
  </w:style>
  <w:style w:type="paragraph" w:customStyle="1" w:styleId="4E276E810CBF184DA2644B3323DB5D44">
    <w:name w:val="4E276E810CBF184DA2644B3323DB5D44"/>
  </w:style>
  <w:style w:type="paragraph" w:customStyle="1" w:styleId="06B8046002EEA14CACC972612FFBD0BF">
    <w:name w:val="06B8046002EEA14CACC972612FFBD0BF"/>
  </w:style>
  <w:style w:type="paragraph" w:customStyle="1" w:styleId="9DFD06738A83E04B83B091322DF5B632">
    <w:name w:val="9DFD06738A83E04B83B091322DF5B632"/>
  </w:style>
  <w:style w:type="paragraph" w:customStyle="1" w:styleId="D64F4B47680BA544B9A94E38D968552A">
    <w:name w:val="D64F4B47680BA544B9A94E38D968552A"/>
  </w:style>
  <w:style w:type="paragraph" w:customStyle="1" w:styleId="20E8BFB32604E8478C5F7A4ADA86C764">
    <w:name w:val="20E8BFB32604E8478C5F7A4ADA86C764"/>
  </w:style>
  <w:style w:type="paragraph" w:customStyle="1" w:styleId="F5DDC5AC53508F4EAA66DEF3D660C767">
    <w:name w:val="F5DDC5AC53508F4EAA66DEF3D660C767"/>
  </w:style>
  <w:style w:type="paragraph" w:customStyle="1" w:styleId="8439BC2BACB0834CA61F80D8106F2EE3">
    <w:name w:val="8439BC2BACB0834CA61F80D8106F2EE3"/>
  </w:style>
  <w:style w:type="paragraph" w:customStyle="1" w:styleId="3A5C4A24EE89E24A96BEA7CA4CDECE80">
    <w:name w:val="3A5C4A24EE89E24A96BEA7CA4CDECE80"/>
  </w:style>
  <w:style w:type="paragraph" w:customStyle="1" w:styleId="0F40A029C99CC84B985270CFA242D6C1">
    <w:name w:val="0F40A029C99CC84B985270CFA242D6C1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A49B7BB4F0E20C45A3DEFC1050474C92">
    <w:name w:val="A49B7BB4F0E20C45A3DEFC1050474C92"/>
  </w:style>
  <w:style w:type="paragraph" w:customStyle="1" w:styleId="69BC95EA6156634C96A9B1065605A647">
    <w:name w:val="69BC95EA6156634C96A9B1065605A647"/>
  </w:style>
  <w:style w:type="paragraph" w:customStyle="1" w:styleId="0A079787D1B57940B1AC80815D0A1877">
    <w:name w:val="0A079787D1B57940B1AC80815D0A1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A6209E-6975-8342-BB43-9788FFC0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7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Rathod</dc:creator>
  <cp:keywords/>
  <dc:description/>
  <cp:lastModifiedBy>Jay Rathod</cp:lastModifiedBy>
  <cp:revision>1</cp:revision>
  <dcterms:created xsi:type="dcterms:W3CDTF">2016-12-09T13:16:00Z</dcterms:created>
  <dcterms:modified xsi:type="dcterms:W3CDTF">2016-12-09T13:24:00Z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